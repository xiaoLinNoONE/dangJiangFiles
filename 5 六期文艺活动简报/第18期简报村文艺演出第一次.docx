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bookmarkStart w:id="0" w:name="_GoBack"/>
      <w:bookmarkEnd w:id="0"/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ascii="仿宋_GB2312" w:eastAsia="仿宋_GB2312"/>
          <w:b w:val="0"/>
        </w:rPr>
        <w:t>1</w:t>
      </w:r>
      <w:r>
        <w:rPr>
          <w:rFonts w:hint="eastAsia" w:ascii="仿宋_GB2312" w:eastAsia="仿宋_GB2312"/>
          <w:b w:val="0"/>
          <w:lang w:val="en-US" w:eastAsia="zh-CN"/>
        </w:rPr>
        <w:t>8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7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ascii="仿宋_GB2312" w:hAnsi="宋体" w:eastAsia="仿宋_GB2312"/>
          <w:sz w:val="32"/>
          <w:szCs w:val="32"/>
          <w:u w:val="single"/>
        </w:rPr>
        <w:t>18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驻村工作</w:t>
      </w:r>
      <w:r>
        <w:rPr>
          <w:rFonts w:hint="eastAsia" w:ascii="仿宋" w:hAnsi="仿宋" w:eastAsia="仿宋"/>
          <w:b/>
          <w:sz w:val="32"/>
          <w:szCs w:val="32"/>
          <w:lang w:eastAsia="zh-CN"/>
        </w:rPr>
        <w:t>队开展第一次村文艺演出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为了丰富</w:t>
      </w:r>
      <w:r>
        <w:rPr>
          <w:rFonts w:hint="eastAsia" w:ascii="仿宋_GB2312" w:eastAsia="仿宋_GB2312"/>
          <w:sz w:val="32"/>
          <w:szCs w:val="32"/>
          <w:lang w:eastAsia="zh-CN"/>
        </w:rPr>
        <w:t>乡村</w:t>
      </w:r>
      <w:r>
        <w:rPr>
          <w:rFonts w:hint="eastAsia" w:ascii="仿宋_GB2312" w:eastAsia="仿宋_GB2312"/>
          <w:sz w:val="32"/>
          <w:szCs w:val="32"/>
        </w:rPr>
        <w:t>文化生活，为</w:t>
      </w:r>
      <w:r>
        <w:rPr>
          <w:rFonts w:hint="eastAsia" w:ascii="仿宋_GB2312" w:eastAsia="仿宋_GB2312"/>
          <w:sz w:val="32"/>
          <w:szCs w:val="32"/>
          <w:lang w:eastAsia="zh-CN"/>
        </w:rPr>
        <w:t>村民们</w:t>
      </w:r>
      <w:r>
        <w:rPr>
          <w:rFonts w:hint="eastAsia" w:ascii="仿宋_GB2312" w:eastAsia="仿宋_GB2312"/>
          <w:sz w:val="32"/>
          <w:szCs w:val="32"/>
        </w:rPr>
        <w:t>提供展示才艺的平台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</w:rPr>
        <w:t>香茂乡多朋热卡村驻村工作队</w:t>
      </w:r>
      <w:r>
        <w:rPr>
          <w:rFonts w:hint="eastAsia" w:ascii="仿宋_GB2312" w:eastAsia="仿宋_GB2312"/>
          <w:sz w:val="32"/>
          <w:szCs w:val="32"/>
          <w:lang w:eastAsia="zh-CN"/>
        </w:rPr>
        <w:t>开展</w:t>
      </w:r>
      <w:r>
        <w:rPr>
          <w:rFonts w:hint="eastAsia" w:ascii="仿宋_GB2312" w:eastAsia="仿宋_GB2312"/>
          <w:sz w:val="32"/>
          <w:szCs w:val="32"/>
        </w:rPr>
        <w:t>村文艺演出</w:t>
      </w:r>
      <w:r>
        <w:rPr>
          <w:rFonts w:hint="eastAsia" w:ascii="仿宋_GB2312" w:eastAsia="仿宋_GB2312"/>
          <w:sz w:val="32"/>
          <w:szCs w:val="32"/>
          <w:lang w:eastAsia="zh-CN"/>
        </w:rPr>
        <w:t>。</w:t>
      </w:r>
      <w:r>
        <w:rPr>
          <w:rFonts w:hint="eastAsia" w:ascii="仿宋_GB2312" w:eastAsia="仿宋_GB2312"/>
          <w:sz w:val="32"/>
          <w:szCs w:val="32"/>
        </w:rPr>
        <w:t>活动邀请了</w:t>
      </w:r>
      <w:r>
        <w:rPr>
          <w:rFonts w:hint="eastAsia" w:ascii="仿宋_GB2312" w:eastAsia="仿宋_GB2312"/>
          <w:sz w:val="32"/>
          <w:szCs w:val="32"/>
          <w:lang w:eastAsia="zh-CN"/>
        </w:rPr>
        <w:t>驻村工作队成员和村委班子以及联户成员开展了歌唱活动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本次</w:t>
      </w:r>
      <w:r>
        <w:rPr>
          <w:rFonts w:hint="eastAsia" w:ascii="仿宋_GB2312" w:eastAsia="仿宋_GB2312"/>
          <w:sz w:val="32"/>
          <w:szCs w:val="32"/>
          <w:lang w:eastAsia="zh-CN"/>
        </w:rPr>
        <w:t>活动</w:t>
      </w:r>
      <w:r>
        <w:rPr>
          <w:rFonts w:hint="eastAsia" w:ascii="仿宋_GB2312" w:eastAsia="仿宋_GB2312"/>
          <w:sz w:val="32"/>
          <w:szCs w:val="32"/>
        </w:rPr>
        <w:t>节目内容丰富，形式多样。有经典红歌《红旗飘飘》和《中国梦》；有流行歌曲《天使的翅膀》；有别具特色的民族</w:t>
      </w:r>
      <w:r>
        <w:rPr>
          <w:rFonts w:hint="eastAsia" w:ascii="仿宋_GB2312" w:eastAsia="仿宋_GB2312"/>
          <w:sz w:val="32"/>
          <w:szCs w:val="32"/>
          <w:lang w:eastAsia="zh-CN"/>
        </w:rPr>
        <w:t>歌曲</w:t>
      </w:r>
      <w:r>
        <w:rPr>
          <w:rFonts w:hint="eastAsia" w:ascii="仿宋_GB2312" w:eastAsia="仿宋_GB2312"/>
          <w:sz w:val="32"/>
          <w:szCs w:val="32"/>
        </w:rPr>
        <w:t>。而且主持人和</w:t>
      </w:r>
      <w:r>
        <w:rPr>
          <w:rFonts w:hint="eastAsia" w:ascii="仿宋_GB2312" w:eastAsia="仿宋_GB2312"/>
          <w:sz w:val="32"/>
          <w:szCs w:val="32"/>
          <w:lang w:eastAsia="zh-CN"/>
        </w:rPr>
        <w:t>村民们</w:t>
      </w:r>
      <w:r>
        <w:rPr>
          <w:rFonts w:hint="eastAsia" w:ascii="仿宋_GB2312" w:eastAsia="仿宋_GB2312"/>
          <w:sz w:val="32"/>
          <w:szCs w:val="32"/>
        </w:rPr>
        <w:t>都身着华丽的服装，歌唱着欢快的旋律，他们以高涨的热情，丰富的表演，赢得观众的阵阵掌声。台下的观众们个个兴高采烈，合着音乐，节拍声、掌声此起彼伏，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让群众感受到社会主义新西藏带给人民生活的每一份美好。</w:t>
      </w:r>
    </w:p>
    <w:p>
      <w:pPr>
        <w:spacing w:line="360" w:lineRule="auto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在中国共产党的领导，坚持社会主义制度，坚持民族区域自治制度，才会有繁荣进步的今天和更加美好的明天，祝福我们伟大的祖国繁荣昌盛、扎西德勒！</w:t>
      </w: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07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18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D0D8A"/>
    <w:rsid w:val="000F44EF"/>
    <w:rsid w:val="00152FAF"/>
    <w:rsid w:val="001A7595"/>
    <w:rsid w:val="00201D5E"/>
    <w:rsid w:val="00231EAA"/>
    <w:rsid w:val="00280CAC"/>
    <w:rsid w:val="002F192C"/>
    <w:rsid w:val="00304D82"/>
    <w:rsid w:val="00337F6A"/>
    <w:rsid w:val="00362FC7"/>
    <w:rsid w:val="00363AAA"/>
    <w:rsid w:val="003715CE"/>
    <w:rsid w:val="003A5B75"/>
    <w:rsid w:val="003B23F6"/>
    <w:rsid w:val="003D7AF3"/>
    <w:rsid w:val="003E6658"/>
    <w:rsid w:val="004131AD"/>
    <w:rsid w:val="00422091"/>
    <w:rsid w:val="00427320"/>
    <w:rsid w:val="00435B94"/>
    <w:rsid w:val="0046365A"/>
    <w:rsid w:val="004E5DCC"/>
    <w:rsid w:val="004F28A6"/>
    <w:rsid w:val="005E2693"/>
    <w:rsid w:val="005F4ACA"/>
    <w:rsid w:val="00623AD2"/>
    <w:rsid w:val="00635F60"/>
    <w:rsid w:val="00645A7F"/>
    <w:rsid w:val="006774A1"/>
    <w:rsid w:val="006D6FA4"/>
    <w:rsid w:val="0070431C"/>
    <w:rsid w:val="00732763"/>
    <w:rsid w:val="007342D9"/>
    <w:rsid w:val="00777EF6"/>
    <w:rsid w:val="007A7E4E"/>
    <w:rsid w:val="0082086E"/>
    <w:rsid w:val="0086583D"/>
    <w:rsid w:val="0087106D"/>
    <w:rsid w:val="008C4F94"/>
    <w:rsid w:val="008E0E25"/>
    <w:rsid w:val="008F0E63"/>
    <w:rsid w:val="00900CBF"/>
    <w:rsid w:val="0090523D"/>
    <w:rsid w:val="009272BD"/>
    <w:rsid w:val="00935B48"/>
    <w:rsid w:val="00947832"/>
    <w:rsid w:val="009D50BD"/>
    <w:rsid w:val="00A008EF"/>
    <w:rsid w:val="00A125AE"/>
    <w:rsid w:val="00A42D19"/>
    <w:rsid w:val="00A622A1"/>
    <w:rsid w:val="00AB66E7"/>
    <w:rsid w:val="00B40497"/>
    <w:rsid w:val="00B458F5"/>
    <w:rsid w:val="00C331C9"/>
    <w:rsid w:val="00C73B9D"/>
    <w:rsid w:val="00C81D95"/>
    <w:rsid w:val="00C86108"/>
    <w:rsid w:val="00C961CD"/>
    <w:rsid w:val="00CC431F"/>
    <w:rsid w:val="00D04255"/>
    <w:rsid w:val="00D1068D"/>
    <w:rsid w:val="00D1484C"/>
    <w:rsid w:val="00D32838"/>
    <w:rsid w:val="00D33D5F"/>
    <w:rsid w:val="00D5278D"/>
    <w:rsid w:val="00D64824"/>
    <w:rsid w:val="00DA4FCB"/>
    <w:rsid w:val="00DE0002"/>
    <w:rsid w:val="00E26255"/>
    <w:rsid w:val="00E40A0E"/>
    <w:rsid w:val="00E4554B"/>
    <w:rsid w:val="00E5322B"/>
    <w:rsid w:val="00E56914"/>
    <w:rsid w:val="00E64D9C"/>
    <w:rsid w:val="00E70A41"/>
    <w:rsid w:val="00EE2231"/>
    <w:rsid w:val="00EE45B6"/>
    <w:rsid w:val="00F1208E"/>
    <w:rsid w:val="00F133AB"/>
    <w:rsid w:val="00F17DB0"/>
    <w:rsid w:val="00F76B59"/>
    <w:rsid w:val="00F8513F"/>
    <w:rsid w:val="00F93CBD"/>
    <w:rsid w:val="00FB2186"/>
    <w:rsid w:val="178D20D8"/>
    <w:rsid w:val="1D865C26"/>
    <w:rsid w:val="1EF73CC1"/>
    <w:rsid w:val="32A0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qFormat/>
    <w:uiPriority w:val="99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Heading 1 Char"/>
    <w:basedOn w:val="8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Header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Footer Char"/>
    <w:basedOn w:val="8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Subtitle Char"/>
    <w:basedOn w:val="8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4">
    <w:name w:val="Balloon Text Char"/>
    <w:basedOn w:val="8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121</Words>
  <Characters>696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2017-10-23T10:15:00Z</dcterms:created>
  <dc:creator>谷晨林</dc:creator>
  <cp:lastModifiedBy>Administrator</cp:lastModifiedBy>
  <cp:lastPrinted>2017-04-20T07:11:00Z</cp:lastPrinted>
  <dcterms:modified xsi:type="dcterms:W3CDTF">2017-11-04T08:20:20Z</dcterms:modified>
  <dc:title>西藏航空有限公司驻村工作队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