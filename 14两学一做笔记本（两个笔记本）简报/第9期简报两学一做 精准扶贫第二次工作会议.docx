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9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9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20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ind w:firstLine="643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sz w:val="32"/>
          <w:szCs w:val="32"/>
        </w:rPr>
        <w:t>贯彻“两学一做”</w:t>
      </w:r>
      <w:r>
        <w:rPr>
          <w:rFonts w:hint="eastAsia" w:ascii="仿宋_GB2312" w:eastAsia="仿宋_GB2312"/>
          <w:b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b/>
          <w:sz w:val="32"/>
          <w:szCs w:val="32"/>
        </w:rPr>
        <w:t>落实精准扶贫工作要求</w:t>
      </w:r>
      <w:r>
        <w:rPr>
          <w:rFonts w:hint="eastAsia" w:ascii="仿宋_GB2312" w:eastAsia="仿宋_GB2312"/>
          <w:b/>
          <w:sz w:val="32"/>
          <w:szCs w:val="32"/>
          <w:lang w:eastAsia="zh-CN"/>
        </w:rPr>
        <w:t>第二次</w:t>
      </w:r>
      <w:r>
        <w:rPr>
          <w:rFonts w:hint="eastAsia" w:ascii="仿宋_GB2312" w:eastAsia="仿宋_GB2312"/>
          <w:b/>
          <w:sz w:val="32"/>
          <w:szCs w:val="32"/>
        </w:rPr>
        <w:t>会议</w:t>
      </w:r>
    </w:p>
    <w:p>
      <w:pPr>
        <w:spacing w:line="360" w:lineRule="auto"/>
        <w:ind w:firstLine="643" w:firstLineChars="200"/>
        <w:jc w:val="center"/>
        <w:rPr>
          <w:rFonts w:ascii="仿宋_GB2312" w:eastAsia="仿宋_GB2312"/>
          <w:b/>
          <w:sz w:val="32"/>
          <w:szCs w:val="32"/>
        </w:rPr>
      </w:pPr>
    </w:p>
    <w:p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为贯彻“两学一做”、落实中央对精准扶贫工作提出的新的要求，村党支部要求对党员进行第二次扶贫工作会议。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9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日驻村工作队与村委会成员组织党员在村委会文化室进行党员学习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spacing w:line="360" w:lineRule="auto"/>
        <w:ind w:firstLine="560" w:firstLineChars="20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会议要求，党员要提高思想认识，切实增强责任感和使命感。</w:t>
      </w:r>
      <w:r>
        <w:rPr>
          <w:rFonts w:hint="eastAsia" w:ascii="仿宋_GB2312" w:eastAsia="仿宋_GB2312"/>
          <w:sz w:val="28"/>
          <w:szCs w:val="28"/>
          <w:lang w:eastAsia="zh-CN"/>
        </w:rPr>
        <w:t>要深刻理解最新的扶贫工作指示，明确十三五计划的扶贫工作目标，针对到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2020年实现全国脱贫的目标坚持不懈的努力。</w:t>
      </w:r>
      <w:bookmarkStart w:id="0" w:name="_GoBack"/>
      <w:bookmarkEnd w:id="0"/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要突出问题导向，着力解决精准帮扶工作的“短板”。要着力解决精准扶贫脱贫纲领贯彻不到位、精准帮扶政策落实不到位、干部帮扶作用发挥不够等问题。要狠抓基层党建，发挥好脱贫攻坚一线指挥部、党员先锋模范和第一书记在脱贫攻坚中的作用。要明确责任抓落实，确保精准帮扶工作取得实效。</w:t>
      </w: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9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4665A"/>
    <w:rsid w:val="0004711A"/>
    <w:rsid w:val="000D0D8A"/>
    <w:rsid w:val="000F44EF"/>
    <w:rsid w:val="00152FAF"/>
    <w:rsid w:val="001702DB"/>
    <w:rsid w:val="001A7595"/>
    <w:rsid w:val="00201D5E"/>
    <w:rsid w:val="00226031"/>
    <w:rsid w:val="00231EAA"/>
    <w:rsid w:val="00280CAC"/>
    <w:rsid w:val="002A063E"/>
    <w:rsid w:val="002F192C"/>
    <w:rsid w:val="00304D82"/>
    <w:rsid w:val="00314243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35B94"/>
    <w:rsid w:val="0046365A"/>
    <w:rsid w:val="004E5DCC"/>
    <w:rsid w:val="004F28A6"/>
    <w:rsid w:val="005A2D21"/>
    <w:rsid w:val="005E2693"/>
    <w:rsid w:val="005F4ACA"/>
    <w:rsid w:val="00623AD2"/>
    <w:rsid w:val="00635F60"/>
    <w:rsid w:val="00645A7F"/>
    <w:rsid w:val="00672273"/>
    <w:rsid w:val="006774A1"/>
    <w:rsid w:val="006D6FA4"/>
    <w:rsid w:val="0070431C"/>
    <w:rsid w:val="00714103"/>
    <w:rsid w:val="007342D9"/>
    <w:rsid w:val="00777EF6"/>
    <w:rsid w:val="007A7E4E"/>
    <w:rsid w:val="007E6396"/>
    <w:rsid w:val="0082086E"/>
    <w:rsid w:val="0086583D"/>
    <w:rsid w:val="0087106D"/>
    <w:rsid w:val="008A71FD"/>
    <w:rsid w:val="008C4F94"/>
    <w:rsid w:val="008E0E25"/>
    <w:rsid w:val="00900CBF"/>
    <w:rsid w:val="0090523D"/>
    <w:rsid w:val="009272BD"/>
    <w:rsid w:val="00935B48"/>
    <w:rsid w:val="009C158B"/>
    <w:rsid w:val="009D50BD"/>
    <w:rsid w:val="00A00144"/>
    <w:rsid w:val="00A008EF"/>
    <w:rsid w:val="00A125AE"/>
    <w:rsid w:val="00A42D19"/>
    <w:rsid w:val="00A622A1"/>
    <w:rsid w:val="00A96F51"/>
    <w:rsid w:val="00AB66E7"/>
    <w:rsid w:val="00B1120C"/>
    <w:rsid w:val="00B40497"/>
    <w:rsid w:val="00B458F5"/>
    <w:rsid w:val="00BD558E"/>
    <w:rsid w:val="00C331C9"/>
    <w:rsid w:val="00C73B9D"/>
    <w:rsid w:val="00C81D95"/>
    <w:rsid w:val="00C86108"/>
    <w:rsid w:val="00CC431F"/>
    <w:rsid w:val="00CE7D54"/>
    <w:rsid w:val="00D04255"/>
    <w:rsid w:val="00D1068D"/>
    <w:rsid w:val="00D1484C"/>
    <w:rsid w:val="00D32838"/>
    <w:rsid w:val="00D33D5F"/>
    <w:rsid w:val="00D5278D"/>
    <w:rsid w:val="00DA4FCB"/>
    <w:rsid w:val="00DE0002"/>
    <w:rsid w:val="00E26255"/>
    <w:rsid w:val="00E40A0E"/>
    <w:rsid w:val="00E56914"/>
    <w:rsid w:val="00E64D9C"/>
    <w:rsid w:val="00E70A41"/>
    <w:rsid w:val="00E803C8"/>
    <w:rsid w:val="00ED55C3"/>
    <w:rsid w:val="00EE2231"/>
    <w:rsid w:val="00EE45B6"/>
    <w:rsid w:val="00F1208E"/>
    <w:rsid w:val="00F133AB"/>
    <w:rsid w:val="00F17DB0"/>
    <w:rsid w:val="00F339BB"/>
    <w:rsid w:val="00F60DB3"/>
    <w:rsid w:val="00F76B59"/>
    <w:rsid w:val="00F93CBD"/>
    <w:rsid w:val="00FB2186"/>
    <w:rsid w:val="02AC3699"/>
    <w:rsid w:val="59FF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Heading 1 Char"/>
    <w:basedOn w:val="7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Header Char"/>
    <w:basedOn w:val="7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Subtitle Char"/>
    <w:basedOn w:val="7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3">
    <w:name w:val="Balloon Text Char"/>
    <w:basedOn w:val="7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106</Words>
  <Characters>608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2017-10-23T09:52:00Z</dcterms:created>
  <dc:creator>谷晨林</dc:creator>
  <cp:lastModifiedBy>Administrator</cp:lastModifiedBy>
  <cp:lastPrinted>2017-04-20T07:11:00Z</cp:lastPrinted>
  <dcterms:modified xsi:type="dcterms:W3CDTF">2017-11-04T10:34:54Z</dcterms:modified>
  <dc:title>西藏航空有限公司驻村工作队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