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ascii="仿宋_GB2312" w:eastAsia="仿宋_GB2312"/>
          <w:b w:val="0"/>
        </w:rPr>
        <w:t>1</w:t>
      </w:r>
      <w:r>
        <w:rPr>
          <w:rFonts w:hint="eastAsia" w:ascii="仿宋_GB2312" w:eastAsia="仿宋_GB2312"/>
          <w:b w:val="0"/>
          <w:lang w:val="en-US" w:eastAsia="zh-CN"/>
        </w:rPr>
        <w:t>2</w:t>
      </w:r>
      <w:bookmarkStart w:id="0" w:name="_GoBack"/>
      <w:bookmarkEnd w:id="0"/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3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ascii="仿宋_GB2312" w:hAnsi="宋体" w:eastAsia="仿宋_GB2312"/>
          <w:sz w:val="32"/>
          <w:szCs w:val="32"/>
          <w:u w:val="single"/>
        </w:rPr>
        <w:t>18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任命尼玛同志为多朋热卡村理论政策宣讲员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为确保各我村</w:t>
      </w:r>
      <w:r>
        <w:rPr>
          <w:rFonts w:hint="eastAsia" w:ascii="仿宋" w:hAnsi="仿宋" w:eastAsia="仿宋"/>
          <w:sz w:val="32"/>
          <w:szCs w:val="32"/>
          <w:lang w:eastAsia="zh-CN"/>
        </w:rPr>
        <w:t>理论政策宣传到位，</w:t>
      </w:r>
      <w:r>
        <w:rPr>
          <w:rFonts w:hint="eastAsia" w:ascii="仿宋" w:hAnsi="仿宋" w:eastAsia="仿宋"/>
          <w:sz w:val="32"/>
          <w:szCs w:val="32"/>
        </w:rPr>
        <w:t>照县委、县府和地区综治办的相关要求，为</w:t>
      </w:r>
      <w:r>
        <w:rPr>
          <w:rFonts w:hint="eastAsia" w:ascii="仿宋" w:hAnsi="仿宋" w:eastAsia="仿宋"/>
          <w:sz w:val="32"/>
          <w:szCs w:val="32"/>
          <w:lang w:eastAsia="zh-CN"/>
        </w:rPr>
        <w:t>党员队伍</w:t>
      </w:r>
      <w:r>
        <w:rPr>
          <w:rFonts w:hint="eastAsia" w:ascii="仿宋" w:hAnsi="仿宋" w:eastAsia="仿宋"/>
          <w:sz w:val="32"/>
          <w:szCs w:val="32"/>
        </w:rPr>
        <w:t>建设。现结合我村实际</w:t>
      </w:r>
      <w:r>
        <w:rPr>
          <w:rFonts w:hint="eastAsia" w:ascii="仿宋" w:hAnsi="仿宋" w:eastAsia="仿宋"/>
          <w:sz w:val="32"/>
          <w:szCs w:val="32"/>
          <w:lang w:eastAsia="zh-CN"/>
        </w:rPr>
        <w:t>任命尼玛同志为多朋热卡村理论政策宣讲员。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  <w:lang w:eastAsia="zh-CN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  <w:lang w:eastAsia="zh-CN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02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18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4D82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27320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2763"/>
    <w:rsid w:val="007342D9"/>
    <w:rsid w:val="00777EF6"/>
    <w:rsid w:val="007A7E4E"/>
    <w:rsid w:val="0082086E"/>
    <w:rsid w:val="0086583D"/>
    <w:rsid w:val="0087106D"/>
    <w:rsid w:val="008C4F94"/>
    <w:rsid w:val="008E0E25"/>
    <w:rsid w:val="008F0E63"/>
    <w:rsid w:val="00900CBF"/>
    <w:rsid w:val="0090523D"/>
    <w:rsid w:val="009272BD"/>
    <w:rsid w:val="00935B48"/>
    <w:rsid w:val="00947832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961CD"/>
    <w:rsid w:val="00CC431F"/>
    <w:rsid w:val="00D04255"/>
    <w:rsid w:val="00D1068D"/>
    <w:rsid w:val="00D1484C"/>
    <w:rsid w:val="00D32838"/>
    <w:rsid w:val="00D33D5F"/>
    <w:rsid w:val="00D5278D"/>
    <w:rsid w:val="00D64824"/>
    <w:rsid w:val="00DA4FCB"/>
    <w:rsid w:val="00DE0002"/>
    <w:rsid w:val="00E26255"/>
    <w:rsid w:val="00E40A0E"/>
    <w:rsid w:val="00E4554B"/>
    <w:rsid w:val="00E5322B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8513F"/>
    <w:rsid w:val="00F93CBD"/>
    <w:rsid w:val="00FB2186"/>
    <w:rsid w:val="178D20D8"/>
    <w:rsid w:val="1E6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Heading 1 Char"/>
    <w:basedOn w:val="8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er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Subtitle Char"/>
    <w:basedOn w:val="8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4">
    <w:name w:val="Balloon Text Char"/>
    <w:basedOn w:val="8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121</Words>
  <Characters>696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2017-10-23T10:15:00Z</dcterms:created>
  <dc:creator>谷晨林</dc:creator>
  <cp:lastModifiedBy>Administrator</cp:lastModifiedBy>
  <cp:lastPrinted>2017-04-20T07:11:00Z</cp:lastPrinted>
  <dcterms:modified xsi:type="dcterms:W3CDTF">2017-11-04T07:30:49Z</dcterms:modified>
  <dc:title>西藏航空有限公司驻村工作队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