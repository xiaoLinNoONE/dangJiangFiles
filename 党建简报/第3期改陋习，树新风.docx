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38" w:rsidRDefault="00343138">
      <w:pPr>
        <w:pStyle w:val="Heading1"/>
        <w:tabs>
          <w:tab w:val="center" w:pos="4153"/>
        </w:tabs>
        <w:spacing w:line="360" w:lineRule="auto"/>
        <w:ind w:firstLineChars="850" w:firstLine="3740"/>
        <w:jc w:val="left"/>
        <w:rPr>
          <w:b w:val="0"/>
        </w:rPr>
      </w:pPr>
      <w:r>
        <w:rPr>
          <w:rFonts w:hint="eastAsia"/>
          <w:b w:val="0"/>
        </w:rPr>
        <w:t>简报</w:t>
      </w:r>
    </w:p>
    <w:p w:rsidR="00343138" w:rsidRDefault="00343138">
      <w:pPr>
        <w:pStyle w:val="Subtitle"/>
        <w:spacing w:line="360" w:lineRule="auto"/>
        <w:rPr>
          <w:b w:val="0"/>
        </w:rPr>
      </w:pPr>
      <w:r>
        <w:rPr>
          <w:rFonts w:hint="eastAsia"/>
          <w:b w:val="0"/>
        </w:rPr>
        <w:t>第</w:t>
      </w:r>
      <w:r>
        <w:rPr>
          <w:b w:val="0"/>
        </w:rPr>
        <w:t>3</w:t>
      </w:r>
      <w:r>
        <w:rPr>
          <w:rFonts w:hint="eastAsia"/>
          <w:b w:val="0"/>
        </w:rPr>
        <w:t>期</w:t>
      </w:r>
    </w:p>
    <w:p w:rsidR="00343138" w:rsidRDefault="00343138">
      <w:pPr>
        <w:spacing w:line="360" w:lineRule="auto"/>
        <w:rPr>
          <w:rFonts w:ascii="宋体"/>
          <w:szCs w:val="21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>西藏航空驻香茂乡二村工作队</w:t>
      </w:r>
      <w:r>
        <w:rPr>
          <w:rFonts w:ascii="宋体" w:hAnsi="宋体"/>
          <w:sz w:val="32"/>
          <w:szCs w:val="32"/>
          <w:u w:val="single"/>
        </w:rPr>
        <w:t xml:space="preserve">          2017</w:t>
      </w:r>
      <w:r>
        <w:rPr>
          <w:rFonts w:ascii="宋体" w:hAnsi="宋体" w:hint="eastAsia"/>
          <w:sz w:val="32"/>
          <w:szCs w:val="32"/>
          <w:u w:val="single"/>
        </w:rPr>
        <w:t>年</w:t>
      </w:r>
      <w:r>
        <w:rPr>
          <w:rFonts w:ascii="宋体" w:hAnsi="宋体"/>
          <w:sz w:val="32"/>
          <w:szCs w:val="32"/>
          <w:u w:val="single"/>
        </w:rPr>
        <w:t>3</w:t>
      </w:r>
      <w:r>
        <w:rPr>
          <w:rFonts w:ascii="宋体" w:hAnsi="宋体" w:hint="eastAsia"/>
          <w:sz w:val="32"/>
          <w:szCs w:val="32"/>
          <w:u w:val="single"/>
        </w:rPr>
        <w:t>月</w:t>
      </w:r>
      <w:r>
        <w:rPr>
          <w:rFonts w:ascii="宋体" w:hAnsi="宋体"/>
          <w:sz w:val="32"/>
          <w:szCs w:val="32"/>
          <w:u w:val="single"/>
        </w:rPr>
        <w:t>20</w:t>
      </w:r>
      <w:r>
        <w:rPr>
          <w:rFonts w:ascii="宋体" w:hAnsi="宋体" w:hint="eastAsia"/>
          <w:sz w:val="32"/>
          <w:szCs w:val="32"/>
          <w:u w:val="single"/>
        </w:rPr>
        <w:t>日</w:t>
      </w:r>
    </w:p>
    <w:p w:rsidR="00343138" w:rsidRDefault="00343138">
      <w:pPr>
        <w:spacing w:line="360" w:lineRule="auto"/>
        <w:rPr>
          <w:rFonts w:ascii="宋体"/>
          <w:szCs w:val="21"/>
          <w:u w:val="single"/>
        </w:rPr>
      </w:pPr>
    </w:p>
    <w:p w:rsidR="00343138" w:rsidRDefault="00343138">
      <w:pPr>
        <w:spacing w:line="360" w:lineRule="auto"/>
        <w:ind w:firstLineChars="950" w:firstLine="3040"/>
        <w:rPr>
          <w:rFonts w:ascii="宋体"/>
          <w:szCs w:val="21"/>
          <w:u w:val="single"/>
        </w:rPr>
      </w:pP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改陋习，树新风</w:t>
      </w:r>
    </w:p>
    <w:p w:rsidR="00343138" w:rsidRDefault="00343138"/>
    <w:p w:rsidR="00343138" w:rsidRDefault="00343138">
      <w:pPr>
        <w:ind w:firstLine="555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自古以来，中国以“文明之都，礼仪之邦”闻名于世。藏历新年期间，村里组织村民进行“改陋习，树新风”活动，宣贯文明行为，改掉陋习。</w:t>
      </w:r>
      <w:r>
        <w:rPr>
          <w:rFonts w:ascii="仿宋_GB2312" w:eastAsia="仿宋_GB2312"/>
          <w:sz w:val="28"/>
          <w:szCs w:val="28"/>
        </w:rPr>
        <w:t xml:space="preserve"> </w:t>
      </w:r>
    </w:p>
    <w:p w:rsidR="00343138" w:rsidRDefault="00343138">
      <w:pPr>
        <w:ind w:firstLine="555"/>
        <w:rPr>
          <w:rFonts w:ascii="仿宋_GB2312" w:eastAsia="仿宋_GB2312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3"/>
          <w:attr w:name="Year" w:val="2017"/>
        </w:smartTagPr>
        <w:r>
          <w:rPr>
            <w:rFonts w:ascii="仿宋_GB2312" w:eastAsia="仿宋_GB2312"/>
            <w:sz w:val="28"/>
            <w:szCs w:val="28"/>
          </w:rPr>
          <w:t>3</w:t>
        </w:r>
        <w:r>
          <w:rPr>
            <w:rFonts w:ascii="仿宋_GB2312" w:eastAsia="仿宋_GB2312" w:hint="eastAsia"/>
            <w:sz w:val="28"/>
            <w:szCs w:val="28"/>
          </w:rPr>
          <w:t>月</w:t>
        </w:r>
        <w:r>
          <w:rPr>
            <w:rFonts w:ascii="仿宋_GB2312" w:eastAsia="仿宋_GB2312"/>
            <w:sz w:val="28"/>
            <w:szCs w:val="28"/>
          </w:rPr>
          <w:t>20</w:t>
        </w:r>
        <w:r>
          <w:rPr>
            <w:rFonts w:ascii="仿宋_GB2312" w:eastAsia="仿宋_GB2312" w:hint="eastAsia"/>
            <w:sz w:val="28"/>
            <w:szCs w:val="28"/>
          </w:rPr>
          <w:t>日</w:t>
        </w:r>
      </w:smartTag>
      <w:r>
        <w:rPr>
          <w:rFonts w:ascii="仿宋_GB2312" w:eastAsia="仿宋_GB2312" w:hint="eastAsia"/>
          <w:sz w:val="28"/>
          <w:szCs w:val="28"/>
        </w:rPr>
        <w:t>下午，驻村工作队与村委会成员组织党员在村委会文化室进行“改陋习，树新风”主题教育活动，活动中列举了日常生活中存在的一些不好的习惯，并委婉的指出良好的习惯应该是什么样子。虽然可能村民们无法一时间全</w:t>
      </w:r>
      <w:r>
        <w:rPr>
          <w:rFonts w:ascii="仿宋_GB2312" w:eastAsia="仿宋_GB2312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都接受，但是我们认为只要能有一个村民改掉一条陋习活动就是成功的。</w:t>
      </w:r>
    </w:p>
    <w:p w:rsidR="00343138" w:rsidRDefault="00343138">
      <w:pPr>
        <w:ind w:firstLine="555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在活动即将结束之际，全体成员集中进行村庄周围环境打扫，清洁住宅周围的生活垃圾。最后看到焕然一新的“新家”，全体成员脸上都洋溢着幸福的笑容。</w:t>
      </w:r>
    </w:p>
    <w:p w:rsidR="00343138" w:rsidRDefault="00343138">
      <w:pPr>
        <w:rPr>
          <w:rFonts w:ascii="仿宋_GB2312" w:eastAsia="仿宋_GB2312"/>
          <w:sz w:val="28"/>
          <w:szCs w:val="28"/>
        </w:rPr>
      </w:pPr>
      <w:r w:rsidRPr="00305D24">
        <w:rPr>
          <w:rFonts w:ascii="仿宋_GB2312" w:eastAsia="仿宋_GB2312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改陋习1" style="width:390pt;height:279pt;visibility:visible">
            <v:imagedata r:id="rId7" o:title="" croptop="3727f" cropright="703f"/>
          </v:shape>
        </w:pict>
      </w:r>
      <w:bookmarkStart w:id="0" w:name="_GoBack"/>
      <w:bookmarkEnd w:id="0"/>
    </w:p>
    <w:p w:rsidR="00343138" w:rsidRDefault="00343138">
      <w:pPr>
        <w:ind w:firstLine="555"/>
        <w:rPr>
          <w:rFonts w:ascii="仿宋_GB2312" w:eastAsia="仿宋_GB2312"/>
          <w:sz w:val="28"/>
          <w:szCs w:val="28"/>
        </w:rPr>
      </w:pPr>
    </w:p>
    <w:p w:rsidR="00343138" w:rsidRDefault="00343138">
      <w:pPr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Ansi="宋体" w:hint="eastAsia"/>
          <w:sz w:val="28"/>
          <w:szCs w:val="28"/>
          <w:u w:val="single"/>
        </w:rPr>
        <w:t>抄送：县人大办、县委办、县府办、县政协办、县组织部、县委宣传部、县强基办、县民政局</w:t>
      </w:r>
    </w:p>
    <w:sectPr w:rsidR="00343138" w:rsidSect="006927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138" w:rsidRDefault="00343138">
      <w:r>
        <w:separator/>
      </w:r>
    </w:p>
  </w:endnote>
  <w:endnote w:type="continuationSeparator" w:id="0">
    <w:p w:rsidR="00343138" w:rsidRDefault="00343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38" w:rsidRDefault="003431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38" w:rsidRDefault="003431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38" w:rsidRDefault="003431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138" w:rsidRDefault="00343138">
      <w:r>
        <w:separator/>
      </w:r>
    </w:p>
  </w:footnote>
  <w:footnote w:type="continuationSeparator" w:id="0">
    <w:p w:rsidR="00343138" w:rsidRDefault="003431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38" w:rsidRDefault="003431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38" w:rsidRDefault="00343138" w:rsidP="001E66E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38" w:rsidRDefault="003431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F8ADD3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C568D71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D2A82F7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DE2D81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C9F8BF8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066C32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16EAEC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50A92E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11E7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B6A44C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3FDF"/>
    <w:rsid w:val="000838AE"/>
    <w:rsid w:val="00092881"/>
    <w:rsid w:val="000E79F9"/>
    <w:rsid w:val="00106F12"/>
    <w:rsid w:val="00107EFC"/>
    <w:rsid w:val="001B6CED"/>
    <w:rsid w:val="001E66E6"/>
    <w:rsid w:val="0020668B"/>
    <w:rsid w:val="00211E11"/>
    <w:rsid w:val="0022369B"/>
    <w:rsid w:val="0022667E"/>
    <w:rsid w:val="00237ABF"/>
    <w:rsid w:val="002432AD"/>
    <w:rsid w:val="00245411"/>
    <w:rsid w:val="002D6567"/>
    <w:rsid w:val="00305D15"/>
    <w:rsid w:val="00305D24"/>
    <w:rsid w:val="00343138"/>
    <w:rsid w:val="003A2B34"/>
    <w:rsid w:val="003E7000"/>
    <w:rsid w:val="004652E7"/>
    <w:rsid w:val="004B7565"/>
    <w:rsid w:val="004D54D9"/>
    <w:rsid w:val="00580DD7"/>
    <w:rsid w:val="00593FDF"/>
    <w:rsid w:val="005C2B16"/>
    <w:rsid w:val="006777D2"/>
    <w:rsid w:val="00681048"/>
    <w:rsid w:val="006927E3"/>
    <w:rsid w:val="0071541C"/>
    <w:rsid w:val="007369B1"/>
    <w:rsid w:val="00760C5C"/>
    <w:rsid w:val="007D5244"/>
    <w:rsid w:val="00833386"/>
    <w:rsid w:val="0084588E"/>
    <w:rsid w:val="00863623"/>
    <w:rsid w:val="008E1A97"/>
    <w:rsid w:val="008F5042"/>
    <w:rsid w:val="009108E7"/>
    <w:rsid w:val="0091725C"/>
    <w:rsid w:val="00930C76"/>
    <w:rsid w:val="00A06B45"/>
    <w:rsid w:val="00A24A35"/>
    <w:rsid w:val="00A7506D"/>
    <w:rsid w:val="00AD58B9"/>
    <w:rsid w:val="00B5134E"/>
    <w:rsid w:val="00B93281"/>
    <w:rsid w:val="00BD6CAF"/>
    <w:rsid w:val="00C36074"/>
    <w:rsid w:val="00C4621D"/>
    <w:rsid w:val="00C95B33"/>
    <w:rsid w:val="00CA2482"/>
    <w:rsid w:val="00D20A02"/>
    <w:rsid w:val="00D335D5"/>
    <w:rsid w:val="00D35CCA"/>
    <w:rsid w:val="00E37869"/>
    <w:rsid w:val="00E412D3"/>
    <w:rsid w:val="00F9162A"/>
    <w:rsid w:val="00FA7EFC"/>
    <w:rsid w:val="00FD0DE4"/>
    <w:rsid w:val="4E36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7E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92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27E3"/>
    <w:rPr>
      <w:rFonts w:cs="Times New Roman"/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rsid w:val="006927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27E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9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27E3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69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27E3"/>
    <w:rPr>
      <w:rFonts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6927E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927E3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54</Words>
  <Characters>314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蔡化</dc:creator>
  <cp:keywords/>
  <dc:description/>
  <cp:lastModifiedBy>lenovo</cp:lastModifiedBy>
  <cp:revision>29</cp:revision>
  <dcterms:created xsi:type="dcterms:W3CDTF">2015-08-16T08:50:00Z</dcterms:created>
  <dcterms:modified xsi:type="dcterms:W3CDTF">2017-10-23T09:07:00Z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