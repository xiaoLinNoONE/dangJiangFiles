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3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03月20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  <w:lang w:eastAsia="zh-CN"/>
        </w:rPr>
        <w:t>三月党员固定日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b/>
          <w:sz w:val="32"/>
          <w:szCs w:val="32"/>
          <w:lang w:eastAsia="zh-CN"/>
        </w:rPr>
        <w:t>党员促进</w:t>
      </w:r>
      <w:r>
        <w:rPr>
          <w:rFonts w:hint="eastAsia" w:ascii="仿宋" w:hAnsi="仿宋" w:eastAsia="仿宋"/>
          <w:b/>
          <w:sz w:val="32"/>
          <w:szCs w:val="32"/>
        </w:rPr>
        <w:t>改陋习，树新风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自古以来，中国以“文明之都，礼仪之邦”闻名于世。藏历新年期间，村里组织</w:t>
      </w:r>
      <w:r>
        <w:rPr>
          <w:rFonts w:hint="eastAsia" w:ascii="仿宋_GB2312" w:eastAsia="仿宋_GB2312"/>
          <w:sz w:val="28"/>
          <w:szCs w:val="28"/>
          <w:lang w:eastAsia="zh-CN"/>
        </w:rPr>
        <w:t>党员发挥“两学一做”精神，以实际行动帮助</w:t>
      </w:r>
      <w:r>
        <w:rPr>
          <w:rFonts w:hint="eastAsia" w:ascii="仿宋_GB2312" w:eastAsia="仿宋_GB2312"/>
          <w:sz w:val="28"/>
          <w:szCs w:val="28"/>
        </w:rPr>
        <w:t>村民进行“改陋习，树新风”活动，宣贯文明行为，改掉陋习。</w:t>
      </w:r>
      <w:r>
        <w:rPr>
          <w:rFonts w:ascii="仿宋_GB2312" w:eastAsia="仿宋_GB2312"/>
          <w:sz w:val="28"/>
          <w:szCs w:val="28"/>
        </w:rPr>
        <w:t xml:space="preserve"> 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hint="eastAsia" w:ascii="仿宋_GB2312" w:eastAsia="仿宋_GB2312"/>
          <w:sz w:val="28"/>
          <w:szCs w:val="28"/>
        </w:rPr>
        <w:t>日下午，驻村工作队与村委会成员组织党员在村委会文化室进行“改陋习，树新风”主题教育活动，活动中列举了日常生活中存在的一些不好的习惯，并委婉的指出良好的习惯应该是什么样子。虽然可能村民们无法一时间全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都接受，但是我们认为只要能有一个村民改掉一条陋习活动就是成功的。</w:t>
      </w:r>
    </w:p>
    <w:p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在活动即将结束之际，全体成员集中进行村庄周围环境打扫，清洁住宅周围的生活垃圾。最后看到焕然一新的“新家”，全体成员脸上都洋溢着幸福的笑容。</w:t>
      </w: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alt="改陋习1" type="#_x0000_t75" style="height:279pt;width:390pt;" filled="f" o:preferrelative="t" stroked="f" coordsize="21600,21600">
            <v:path/>
            <v:fill on="f" focussize="0,0"/>
            <v:stroke on="f" joinstyle="miter"/>
            <v:imagedata r:id="rId10" croptop="3727f" cropright="703f" o:title=""/>
            <o:lock v:ext="edit" aspectratio="t"/>
            <w10:wrap type="none"/>
            <w10:anchorlock/>
          </v:shape>
        </w:pict>
      </w:r>
    </w:p>
    <w:p>
      <w:pPr>
        <w:ind w:firstLine="555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03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spacing w:line="360" w:lineRule="auto"/>
        <w:ind w:firstLine="3040" w:firstLineChars="950"/>
        <w:rPr>
          <w:rFonts w:ascii="宋体"/>
          <w:szCs w:val="21"/>
          <w:u w:val="single"/>
        </w:rPr>
      </w:pPr>
      <w:r>
        <w:rPr>
          <w:rFonts w:ascii="仿宋_GB2312" w:eastAsia="仿宋_GB2312"/>
          <w:sz w:val="32"/>
          <w:szCs w:val="32"/>
        </w:rPr>
        <w:t xml:space="preserve"> 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FDF"/>
    <w:rsid w:val="000838AE"/>
    <w:rsid w:val="00092881"/>
    <w:rsid w:val="000E79F9"/>
    <w:rsid w:val="00106F12"/>
    <w:rsid w:val="00107EFC"/>
    <w:rsid w:val="001B6CED"/>
    <w:rsid w:val="001E66E6"/>
    <w:rsid w:val="0020668B"/>
    <w:rsid w:val="00211E11"/>
    <w:rsid w:val="0022369B"/>
    <w:rsid w:val="0022667E"/>
    <w:rsid w:val="00237ABF"/>
    <w:rsid w:val="002432AD"/>
    <w:rsid w:val="00245411"/>
    <w:rsid w:val="002D6567"/>
    <w:rsid w:val="00305D15"/>
    <w:rsid w:val="00305D24"/>
    <w:rsid w:val="00343138"/>
    <w:rsid w:val="003A2B34"/>
    <w:rsid w:val="003E7000"/>
    <w:rsid w:val="004652E7"/>
    <w:rsid w:val="004B7565"/>
    <w:rsid w:val="004D54D9"/>
    <w:rsid w:val="00580DD7"/>
    <w:rsid w:val="00593FDF"/>
    <w:rsid w:val="005C2B16"/>
    <w:rsid w:val="006777D2"/>
    <w:rsid w:val="00681048"/>
    <w:rsid w:val="006927E3"/>
    <w:rsid w:val="0071541C"/>
    <w:rsid w:val="007369B1"/>
    <w:rsid w:val="00760C5C"/>
    <w:rsid w:val="007D5244"/>
    <w:rsid w:val="00833386"/>
    <w:rsid w:val="0084588E"/>
    <w:rsid w:val="00863623"/>
    <w:rsid w:val="008E1A97"/>
    <w:rsid w:val="008F5042"/>
    <w:rsid w:val="009108E7"/>
    <w:rsid w:val="0091725C"/>
    <w:rsid w:val="00930C76"/>
    <w:rsid w:val="00A06B45"/>
    <w:rsid w:val="00A24A35"/>
    <w:rsid w:val="00A7506D"/>
    <w:rsid w:val="00AD58B9"/>
    <w:rsid w:val="00B5134E"/>
    <w:rsid w:val="00B93281"/>
    <w:rsid w:val="00BD6CAF"/>
    <w:rsid w:val="00C36074"/>
    <w:rsid w:val="00C4621D"/>
    <w:rsid w:val="00C95B33"/>
    <w:rsid w:val="00CA2482"/>
    <w:rsid w:val="00D20A02"/>
    <w:rsid w:val="00D335D5"/>
    <w:rsid w:val="00D35CCA"/>
    <w:rsid w:val="00E37869"/>
    <w:rsid w:val="00E412D3"/>
    <w:rsid w:val="00F9162A"/>
    <w:rsid w:val="00FA7EFC"/>
    <w:rsid w:val="00FD0DE4"/>
    <w:rsid w:val="0D6D16BE"/>
    <w:rsid w:val="0FD31E2D"/>
    <w:rsid w:val="43731528"/>
    <w:rsid w:val="4E36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54</Words>
  <Characters>314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2015-08-16T08:50:00Z</dcterms:created>
  <dc:creator>蔡化</dc:creator>
  <cp:lastModifiedBy>Administrator</cp:lastModifiedBy>
  <dcterms:modified xsi:type="dcterms:W3CDTF">2017-11-04T10:44:32Z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